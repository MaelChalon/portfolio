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A"/>
        </w:rPr>
        <w:alias w:val="Entrez votre nom :"/>
        <w:tag w:val="Entrez votre nom :"/>
        <w:id w:val="-1936041994"/>
        <w:placeholder>
          <w:docPart w:val="A9C52E4754D24FA5B6172B2510F051D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F0048" w:rsidRPr="00F53B7F" w:rsidRDefault="006A4013">
          <w:pPr>
            <w:pStyle w:val="Nom"/>
            <w:rPr>
              <w:lang w:val="fr-CA"/>
            </w:rPr>
          </w:pPr>
          <w:r>
            <w:rPr>
              <w:lang w:val="fr-CA"/>
            </w:rPr>
            <w:t>LAIDAOUI Mohamed</w:t>
          </w:r>
        </w:p>
      </w:sdtContent>
    </w:sdt>
    <w:p w:rsidR="006A4013" w:rsidRDefault="006A4013">
      <w:pPr>
        <w:pStyle w:val="Coordonnes"/>
        <w:rPr>
          <w:lang w:val="fr-CA"/>
        </w:rPr>
      </w:pPr>
      <w:r w:rsidRPr="006A4013">
        <w:rPr>
          <w:lang w:val="fr-CA"/>
        </w:rPr>
        <w:t>46 Av. Amédée Mercier</w:t>
      </w:r>
    </w:p>
    <w:p w:rsidR="00736189" w:rsidRPr="00F53B7F" w:rsidRDefault="006A4013">
      <w:pPr>
        <w:pStyle w:val="Coordonnes"/>
        <w:rPr>
          <w:lang w:val="fr-CA"/>
        </w:rPr>
      </w:pPr>
      <w:r>
        <w:rPr>
          <w:lang w:val="fr-CA"/>
        </w:rPr>
        <w:t>Bourg-en-Bresse 01000</w:t>
      </w:r>
    </w:p>
    <w:sdt>
      <w:sdtPr>
        <w:rPr>
          <w:lang w:val="fr-CA"/>
        </w:rPr>
        <w:alias w:val="Entrez le numéro de téléphone :"/>
        <w:tag w:val="Entrez le numéro de téléphone :"/>
        <w:id w:val="1252087387"/>
        <w:placeholder>
          <w:docPart w:val="9EEBBCD66FBD43DFA3C0AC7C1A820AB0"/>
        </w:placeholder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EndPr/>
      <w:sdtContent>
        <w:p w:rsidR="007F0048" w:rsidRPr="00F53B7F" w:rsidRDefault="006A4013">
          <w:pPr>
            <w:pStyle w:val="Numrosdetlphone"/>
            <w:rPr>
              <w:lang w:val="fr-CA"/>
            </w:rPr>
          </w:pPr>
          <w:r w:rsidRPr="006A4013">
            <w:rPr>
              <w:lang w:val="fr-CA"/>
            </w:rPr>
            <w:t>0677789914</w:t>
          </w:r>
        </w:p>
      </w:sdtContent>
    </w:sdt>
    <w:sdt>
      <w:sdtPr>
        <w:rPr>
          <w:lang w:val="fr-CA"/>
        </w:rPr>
        <w:alias w:val="Entrez l’adresse e-mail :"/>
        <w:tag w:val="Entrez l’adresse e-mail :"/>
        <w:id w:val="-345944645"/>
        <w:placeholder>
          <w:docPart w:val="77BB86E5DAED4A6DBB32FFA835CF29C7"/>
        </w:placeholder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EndPr/>
      <w:sdtContent>
        <w:p w:rsidR="007F0048" w:rsidRPr="00F53B7F" w:rsidRDefault="006A4013">
          <w:pPr>
            <w:pStyle w:val="Numrosdetlphone"/>
            <w:rPr>
              <w:lang w:val="fr-CA"/>
            </w:rPr>
          </w:pPr>
          <w:r w:rsidRPr="006A4013">
            <w:rPr>
              <w:lang w:val="fr-CA"/>
            </w:rPr>
            <w:t>Ainformatique@hotmail.fr</w:t>
          </w:r>
        </w:p>
      </w:sdtContent>
    </w:sdt>
    <w:p w:rsidR="007F0048" w:rsidRPr="00F53B7F" w:rsidRDefault="006A4013">
      <w:pPr>
        <w:pStyle w:val="Date"/>
        <w:rPr>
          <w:lang w:val="fr-CA"/>
        </w:rPr>
      </w:pPr>
      <w:r>
        <w:rPr>
          <w:lang w:val="fr-CA"/>
        </w:rPr>
        <w:t>03/06/2022</w:t>
      </w:r>
    </w:p>
    <w:sdt>
      <w:sdtPr>
        <w:rPr>
          <w:lang w:val="fr-CA"/>
        </w:rPr>
        <w:alias w:val="Entrez le nom du destinataire :"/>
        <w:tag w:val="Entrez le nom du destinataire :"/>
        <w:id w:val="-1421014607"/>
        <w:placeholder>
          <w:docPart w:val="6B7426B4B8C647B2AEF6092D3F969F8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7F0048" w:rsidRPr="00F53B7F" w:rsidRDefault="000C1B14">
          <w:pPr>
            <w:pStyle w:val="Nom"/>
            <w:rPr>
              <w:lang w:val="fr-CA"/>
            </w:rPr>
          </w:pPr>
          <w:r>
            <w:rPr>
              <w:lang w:val="fr-CA"/>
            </w:rPr>
            <w:t>LAFARGE</w:t>
          </w:r>
          <w:r w:rsidR="00060A76">
            <w:rPr>
              <w:lang w:val="fr-CA"/>
            </w:rPr>
            <w:t xml:space="preserve"> </w:t>
          </w:r>
          <w:r>
            <w:rPr>
              <w:lang w:val="fr-CA"/>
            </w:rPr>
            <w:t>Oliver</w:t>
          </w:r>
        </w:p>
      </w:sdtContent>
    </w:sdt>
    <w:p w:rsidR="007F0048" w:rsidRPr="00F53B7F" w:rsidRDefault="006A4013">
      <w:pPr>
        <w:pStyle w:val="Coordonnes"/>
        <w:rPr>
          <w:lang w:val="fr-CA"/>
        </w:rPr>
      </w:pPr>
      <w:r>
        <w:rPr>
          <w:lang w:val="fr-CA"/>
        </w:rPr>
        <w:t>Lettre d’accompagnement</w:t>
      </w:r>
    </w:p>
    <w:p w:rsidR="00736189" w:rsidRPr="00F53B7F" w:rsidRDefault="000C1B14" w:rsidP="00736189">
      <w:pPr>
        <w:pStyle w:val="Coordonnes"/>
        <w:rPr>
          <w:lang w:val="fr-CA"/>
        </w:rPr>
      </w:pPr>
      <w:r>
        <w:rPr>
          <w:lang w:val="fr-CA"/>
        </w:rPr>
        <w:t>Le centre Sportif</w:t>
      </w:r>
    </w:p>
    <w:p w:rsidR="00736189" w:rsidRPr="00F53B7F" w:rsidRDefault="000C1B14" w:rsidP="00736189">
      <w:pPr>
        <w:pStyle w:val="Coordonnes"/>
        <w:rPr>
          <w:lang w:val="fr-CA"/>
        </w:rPr>
      </w:pPr>
      <w:r>
        <w:rPr>
          <w:lang w:val="fr-CA"/>
        </w:rPr>
        <w:t>Chemin de Jargasse</w:t>
      </w:r>
      <w:r w:rsidR="006A4013">
        <w:rPr>
          <w:lang w:val="fr-CA"/>
        </w:rPr>
        <w:t>,</w:t>
      </w:r>
    </w:p>
    <w:p w:rsidR="00060A76" w:rsidRPr="00F53B7F" w:rsidRDefault="000C1B14" w:rsidP="00060A76">
      <w:pPr>
        <w:pStyle w:val="Coordonnes"/>
        <w:rPr>
          <w:lang w:val="fr-CA"/>
        </w:rPr>
      </w:pPr>
      <w:r>
        <w:rPr>
          <w:lang w:val="fr-CA"/>
        </w:rPr>
        <w:t>Brive-la-Gaillarde, 19100</w:t>
      </w:r>
    </w:p>
    <w:p w:rsidR="007F0048" w:rsidRPr="00F53B7F" w:rsidRDefault="000C1B14">
      <w:pPr>
        <w:pStyle w:val="Salutations"/>
        <w:rPr>
          <w:b/>
          <w:lang w:val="fr-CA"/>
        </w:rPr>
      </w:pPr>
      <w:sdt>
        <w:sdtPr>
          <w:rPr>
            <w:lang w:val="fr-CA"/>
          </w:rPr>
          <w:alias w:val="Madame, Monsieur,  :"/>
          <w:tag w:val="Madame, Monsieur,  :"/>
          <w:id w:val="24931073"/>
          <w:placeholder>
            <w:docPart w:val="DA7AE65821BE455A89B4A301D06E7502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Madame</w:t>
          </w:r>
          <w:r w:rsidR="00853AB5">
            <w:rPr>
              <w:lang w:val="fr-CA" w:bidi="fr-FR"/>
            </w:rPr>
            <w:t xml:space="preserve">, </w:t>
          </w:r>
          <w:r w:rsidR="00E47C4D" w:rsidRPr="00F53B7F">
            <w:rPr>
              <w:lang w:val="fr-CA" w:bidi="fr-FR"/>
            </w:rPr>
            <w:t>Monsieur</w:t>
          </w:r>
          <w:r w:rsidR="00853AB5">
            <w:rPr>
              <w:lang w:val="fr-CA" w:bidi="fr-FR"/>
            </w:rPr>
            <w:t>,</w:t>
          </w:r>
        </w:sdtContent>
      </w:sdt>
      <w:r w:rsidR="00E47C4D" w:rsidRPr="00F53B7F">
        <w:rPr>
          <w:lang w:val="fr-CA" w:bidi="fr-FR"/>
        </w:rPr>
        <w:t xml:space="preserve"> </w:t>
      </w:r>
    </w:p>
    <w:p w:rsidR="007F0048" w:rsidRPr="00F53B7F" w:rsidRDefault="006A4013">
      <w:pPr>
        <w:rPr>
          <w:lang w:val="fr-CA"/>
        </w:rPr>
      </w:pPr>
      <w:r>
        <w:rPr>
          <w:lang w:val="fr-CA"/>
        </w:rPr>
        <w:t xml:space="preserve">Je vous envoie les documents relatifs au projet, vous trouverez ci-joint le </w:t>
      </w:r>
      <w:r w:rsidR="00060A76">
        <w:rPr>
          <w:lang w:val="fr-CA"/>
        </w:rPr>
        <w:t xml:space="preserve">contrat de </w:t>
      </w:r>
      <w:proofErr w:type="spellStart"/>
      <w:proofErr w:type="gramStart"/>
      <w:r w:rsidR="000C1B14">
        <w:rPr>
          <w:lang w:val="fr-CA"/>
        </w:rPr>
        <w:t>production</w:t>
      </w:r>
      <w:r w:rsidR="00060A76">
        <w:rPr>
          <w:lang w:val="fr-CA"/>
        </w:rPr>
        <w:t>,</w:t>
      </w:r>
      <w:r w:rsidR="000C1B14">
        <w:rPr>
          <w:lang w:val="fr-CA"/>
        </w:rPr>
        <w:t>de</w:t>
      </w:r>
      <w:proofErr w:type="spellEnd"/>
      <w:proofErr w:type="gramEnd"/>
      <w:r w:rsidR="000C1B14">
        <w:rPr>
          <w:lang w:val="fr-CA"/>
        </w:rPr>
        <w:t xml:space="preserve"> maintenance et de formation ainsi que le cahier des charge et la carte graphique.</w:t>
      </w:r>
    </w:p>
    <w:p w:rsidR="006A4013" w:rsidRDefault="006A4013" w:rsidP="00D75FED">
      <w:pPr>
        <w:rPr>
          <w:lang w:val="fr-CA"/>
        </w:rPr>
      </w:pPr>
    </w:p>
    <w:p w:rsidR="006A4013" w:rsidRDefault="005A2342" w:rsidP="00D75FED">
      <w:pPr>
        <w:rPr>
          <w:lang w:val="fr-CA"/>
        </w:rPr>
      </w:pPr>
      <w:r>
        <w:rPr>
          <w:lang w:val="fr-CA"/>
        </w:rPr>
        <w:t xml:space="preserve">Je vous prie de signer les différents documents, j’aimerai également organiser une rencontre entre nous pour en parler plus en détails. Pour toute information vous pouvez me joindre sur le numéro </w:t>
      </w:r>
    </w:p>
    <w:p w:rsidR="007F0048" w:rsidRPr="00F53B7F" w:rsidRDefault="00E47C4D" w:rsidP="00D75FED">
      <w:pPr>
        <w:rPr>
          <w:lang w:val="fr-CA"/>
        </w:rPr>
      </w:pPr>
      <w:r w:rsidRPr="00F53B7F">
        <w:rPr>
          <w:lang w:val="fr-CA" w:bidi="fr-FR"/>
        </w:rPr>
        <w:t xml:space="preserve"> </w:t>
      </w:r>
      <w:sdt>
        <w:sdtPr>
          <w:rPr>
            <w:rStyle w:val="lev"/>
            <w:lang w:val="fr-CA"/>
          </w:rPr>
          <w:alias w:val="Entrez le numéro de téléphone :"/>
          <w:tag w:val="Entrez le numéro de téléphone :"/>
          <w:id w:val="2094742068"/>
          <w:placeholder>
            <w:docPart w:val="A9248A39A9534124A76130BD005E3723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>
          <w:rPr>
            <w:rStyle w:val="Policepardfaut"/>
            <w:b w:val="0"/>
            <w:bCs w:val="0"/>
          </w:rPr>
        </w:sdtEndPr>
        <w:sdtContent>
          <w:r w:rsidR="006A4013">
            <w:rPr>
              <w:rStyle w:val="lev"/>
              <w:lang w:val="fr-CA"/>
            </w:rPr>
            <w:t>0677789914</w:t>
          </w:r>
        </w:sdtContent>
      </w:sdt>
      <w:r w:rsidRPr="00F53B7F">
        <w:rPr>
          <w:lang w:val="fr-CA" w:bidi="fr-FR"/>
        </w:rPr>
        <w:t xml:space="preserve"> </w:t>
      </w:r>
      <w:sdt>
        <w:sdtPr>
          <w:rPr>
            <w:lang w:val="fr-CA"/>
          </w:rPr>
          <w:alias w:val="Entrez le corps de la lettre :"/>
          <w:tag w:val="Entrez le corps de la lettre :"/>
          <w:id w:val="614181048"/>
          <w:placeholder>
            <w:docPart w:val="E9CE700ED8B84891B650A8EC6D6A53E9"/>
          </w:placeholder>
          <w:showingPlcHdr/>
          <w15:appearance w15:val="hidden"/>
        </w:sdtPr>
        <w:sdtEndPr/>
        <w:sdtContent>
          <w:r w:rsidR="00073BA1" w:rsidRPr="00073BA1">
            <w:rPr>
              <w:lang w:val="fr-CA" w:bidi="fr-FR"/>
            </w:rPr>
            <w:t>ou par courriel à</w:t>
          </w:r>
        </w:sdtContent>
      </w:sdt>
      <w:r w:rsidRPr="00F53B7F">
        <w:rPr>
          <w:lang w:val="fr-CA" w:bidi="fr-FR"/>
        </w:rPr>
        <w:t xml:space="preserve"> </w:t>
      </w:r>
      <w:sdt>
        <w:sdtPr>
          <w:rPr>
            <w:rStyle w:val="lev"/>
            <w:lang w:val="fr-CA"/>
          </w:rPr>
          <w:alias w:val="Entrez votre adresse e-mail :"/>
          <w:tag w:val="Entrez votre adresse e-mail :"/>
          <w:id w:val="1230958930"/>
          <w:placeholder>
            <w:docPart w:val="CFF1D503447842D4981C3AE211806569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>
          <w:rPr>
            <w:rStyle w:val="Policepardfaut"/>
            <w:b w:val="0"/>
            <w:bCs w:val="0"/>
          </w:rPr>
        </w:sdtEndPr>
        <w:sdtContent>
          <w:r w:rsidR="006A4013">
            <w:rPr>
              <w:rStyle w:val="lev"/>
              <w:lang w:val="fr-CA"/>
            </w:rPr>
            <w:t>Ainformatique@hotmail.fr</w:t>
          </w:r>
        </w:sdtContent>
      </w:sdt>
      <w:r w:rsidRPr="00F53B7F">
        <w:rPr>
          <w:lang w:val="fr-CA" w:bidi="fr-FR"/>
        </w:rPr>
        <w:t xml:space="preserve">. </w:t>
      </w:r>
      <w:sdt>
        <w:sdtPr>
          <w:rPr>
            <w:lang w:val="fr-CA"/>
          </w:rPr>
          <w:alias w:val="Entrez le corps de la lettre :"/>
          <w:tag w:val="Entrez le corps de la lettre :"/>
          <w:id w:val="463852262"/>
          <w:placeholder>
            <w:docPart w:val="BEA64F52C19C4640B34FBCA4D55614CA"/>
          </w:placeholder>
          <w:temporary/>
          <w:showingPlcHdr/>
          <w15:appearance w15:val="hidden"/>
        </w:sdtPr>
        <w:sdtEndPr/>
        <w:sdtContent>
          <w:r w:rsidR="00073BA1" w:rsidRPr="00073BA1">
            <w:rPr>
              <w:lang w:val="fr-CA" w:bidi="fr-FR"/>
            </w:rPr>
            <w:t>Vous trouverez ci-joint mon CV que vous pourrez examiner. Dans l’attente de votre réponse, je vous prie d’agréer mes salutations distinguées.</w:t>
          </w:r>
        </w:sdtContent>
      </w:sdt>
    </w:p>
    <w:p w:rsidR="007F0048" w:rsidRPr="00F53B7F" w:rsidRDefault="000C1B14">
      <w:pPr>
        <w:pStyle w:val="Formuledepolitesse"/>
        <w:rPr>
          <w:lang w:val="fr-CA"/>
        </w:rPr>
      </w:pPr>
      <w:sdt>
        <w:sdtPr>
          <w:rPr>
            <w:lang w:val="fr-CA"/>
          </w:rPr>
          <w:alias w:val="Cordialement :"/>
          <w:tag w:val="Cordialement :"/>
          <w:id w:val="24931493"/>
          <w:placeholder>
            <w:docPart w:val="5F698E512DD5437D878DB65406901FC5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Cordialement</w:t>
          </w:r>
        </w:sdtContent>
      </w:sdt>
      <w:r w:rsidR="00736189" w:rsidRPr="00F53B7F">
        <w:rPr>
          <w:lang w:val="fr-CA" w:bidi="fr-FR"/>
        </w:rPr>
        <w:t>,</w:t>
      </w:r>
    </w:p>
    <w:sdt>
      <w:sdtPr>
        <w:rPr>
          <w:lang w:val="fr-CA"/>
        </w:rPr>
        <w:alias w:val="Votre nom :"/>
        <w:tag w:val="Votre nom :"/>
        <w:id w:val="-960962107"/>
        <w:placeholder>
          <w:docPart w:val="E4CED6D1413C4DBFBE74579DF8547EA7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:rsidR="007F0048" w:rsidRPr="00F53B7F" w:rsidRDefault="006A4013">
          <w:pPr>
            <w:pStyle w:val="Signature"/>
            <w:rPr>
              <w:b/>
              <w:lang w:val="fr-CA"/>
            </w:rPr>
          </w:pPr>
          <w:r>
            <w:rPr>
              <w:lang w:val="fr-CA"/>
            </w:rPr>
            <w:t>LAIDAOUI Mohamed</w:t>
          </w:r>
        </w:p>
      </w:sdtContent>
    </w:sdt>
    <w:p w:rsidR="00460182" w:rsidRPr="00F53B7F" w:rsidRDefault="000C1B14">
      <w:pPr>
        <w:rPr>
          <w:lang w:val="fr-CA"/>
        </w:rPr>
      </w:pPr>
      <w:sdt>
        <w:sdtPr>
          <w:rPr>
            <w:lang w:val="fr-CA"/>
          </w:rPr>
          <w:alias w:val="Pièce jointe :"/>
          <w:tag w:val="Pièce jointe :"/>
          <w:id w:val="24931505"/>
          <w:placeholder>
            <w:docPart w:val="4EB830E699384A1490EAA97424823084"/>
          </w:placeholder>
          <w:temporary/>
          <w:showingPlcHdr/>
          <w15:appearance w15:val="hidden"/>
        </w:sdtPr>
        <w:sdtEndPr/>
        <w:sdtContent>
          <w:r w:rsidR="00E47C4D" w:rsidRPr="00F53B7F">
            <w:rPr>
              <w:lang w:val="fr-CA" w:bidi="fr-FR"/>
            </w:rPr>
            <w:t>Pièce jointe</w:t>
          </w:r>
        </w:sdtContent>
      </w:sdt>
    </w:p>
    <w:sectPr w:rsidR="00460182" w:rsidRPr="00F53B7F" w:rsidSect="002568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013" w:rsidRDefault="006A4013">
      <w:pPr>
        <w:spacing w:after="0" w:line="240" w:lineRule="auto"/>
      </w:pPr>
      <w:r>
        <w:separator/>
      </w:r>
    </w:p>
  </w:endnote>
  <w:endnote w:type="continuationSeparator" w:id="0">
    <w:p w:rsidR="006A4013" w:rsidRDefault="006A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381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048" w:rsidRDefault="00E47C4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013" w:rsidRDefault="006A4013">
      <w:pPr>
        <w:spacing w:after="0" w:line="240" w:lineRule="auto"/>
      </w:pPr>
      <w:r>
        <w:separator/>
      </w:r>
    </w:p>
  </w:footnote>
  <w:footnote w:type="continuationSeparator" w:id="0">
    <w:p w:rsidR="006A4013" w:rsidRDefault="006A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D2D" w:rsidRDefault="00286D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30DD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1ECB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C68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D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9E7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56EF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C72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4E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24A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D4C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30ACB44A"/>
    <w:lvl w:ilvl="0" w:tplc="314483BE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13"/>
    <w:rsid w:val="00060A76"/>
    <w:rsid w:val="00073BA1"/>
    <w:rsid w:val="00075F0B"/>
    <w:rsid w:val="000C1B14"/>
    <w:rsid w:val="000F59F3"/>
    <w:rsid w:val="00194B99"/>
    <w:rsid w:val="00253AB9"/>
    <w:rsid w:val="00256842"/>
    <w:rsid w:val="002607B8"/>
    <w:rsid w:val="00274F84"/>
    <w:rsid w:val="0028587C"/>
    <w:rsid w:val="00286D2D"/>
    <w:rsid w:val="00460182"/>
    <w:rsid w:val="005460F2"/>
    <w:rsid w:val="005A2342"/>
    <w:rsid w:val="005E723D"/>
    <w:rsid w:val="006A4013"/>
    <w:rsid w:val="00736189"/>
    <w:rsid w:val="007F0048"/>
    <w:rsid w:val="00853AB5"/>
    <w:rsid w:val="008D21DE"/>
    <w:rsid w:val="008E3005"/>
    <w:rsid w:val="009352E7"/>
    <w:rsid w:val="009875E6"/>
    <w:rsid w:val="00A34AEC"/>
    <w:rsid w:val="00A5089A"/>
    <w:rsid w:val="00D158FD"/>
    <w:rsid w:val="00D75FED"/>
    <w:rsid w:val="00E47C4D"/>
    <w:rsid w:val="00F5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1CA452"/>
  <w15:docId w15:val="{66104D65-8F13-4B7A-A20F-39A45D44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D0D0D" w:themeColor="text1" w:themeTint="F2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2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4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F0B"/>
  </w:style>
  <w:style w:type="paragraph" w:styleId="Titre1">
    <w:name w:val="heading 1"/>
    <w:basedOn w:val="Normal"/>
    <w:next w:val="Normal"/>
    <w:link w:val="Titre1Car"/>
    <w:uiPriority w:val="9"/>
    <w:qFormat/>
    <w:rsid w:val="0093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352E7"/>
    <w:rPr>
      <w:color w:val="595959" w:themeColor="text1" w:themeTint="A6"/>
    </w:rPr>
  </w:style>
  <w:style w:type="paragraph" w:customStyle="1" w:styleId="Coordonnes">
    <w:name w:val="Coordonnées"/>
    <w:basedOn w:val="Normal"/>
    <w:link w:val="Caractredecoordonnes"/>
    <w:uiPriority w:val="2"/>
    <w:qFormat/>
    <w:pPr>
      <w:spacing w:after="0"/>
    </w:p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actredecoordonnes">
    <w:name w:val="Caractère de coordonnées"/>
    <w:basedOn w:val="Policepardfaut"/>
    <w:link w:val="Coordonnes"/>
    <w:uiPriority w:val="2"/>
    <w:rPr>
      <w:color w:val="0D0D0D" w:themeColor="text1" w:themeTint="F2"/>
    </w:rPr>
  </w:style>
  <w:style w:type="paragraph" w:styleId="Date">
    <w:name w:val="Date"/>
    <w:basedOn w:val="Normal"/>
    <w:next w:val="Nom"/>
    <w:link w:val="DateCar"/>
    <w:uiPriority w:val="3"/>
    <w:unhideWhenUsed/>
    <w:qFormat/>
    <w:pPr>
      <w:spacing w:before="240" w:after="480"/>
      <w:contextualSpacing/>
    </w:pPr>
  </w:style>
  <w:style w:type="character" w:customStyle="1" w:styleId="DateCar">
    <w:name w:val="Date Car"/>
    <w:basedOn w:val="Policepardfaut"/>
    <w:link w:val="Date"/>
    <w:uiPriority w:val="3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5"/>
    <w:qFormat/>
    <w:rPr>
      <w:b/>
      <w:bCs/>
    </w:rPr>
  </w:style>
  <w:style w:type="paragraph" w:styleId="Formuledepolitesse">
    <w:name w:val="Closing"/>
    <w:basedOn w:val="Normal"/>
    <w:link w:val="FormuledepolitesseCar"/>
    <w:uiPriority w:val="7"/>
    <w:qFormat/>
    <w:pPr>
      <w:contextualSpacing/>
    </w:pPr>
  </w:style>
  <w:style w:type="character" w:customStyle="1" w:styleId="FormuledepolitesseCar">
    <w:name w:val="Formule de politesse Car"/>
    <w:basedOn w:val="Policepardfaut"/>
    <w:link w:val="Formuledepolitesse"/>
    <w:uiPriority w:val="7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customStyle="1" w:styleId="Nom">
    <w:name w:val="Nom"/>
    <w:basedOn w:val="Normal"/>
    <w:next w:val="Coordonnes"/>
    <w:link w:val="Caractredenom"/>
    <w:uiPriority w:val="1"/>
    <w:qFormat/>
    <w:pPr>
      <w:spacing w:after="80" w:line="240" w:lineRule="auto"/>
    </w:pPr>
    <w:rPr>
      <w:b/>
      <w:sz w:val="28"/>
    </w:rPr>
  </w:style>
  <w:style w:type="character" w:customStyle="1" w:styleId="Caractredenom">
    <w:name w:val="Caractère de nom"/>
    <w:basedOn w:val="Policepardfaut"/>
    <w:link w:val="Nom"/>
    <w:uiPriority w:val="1"/>
    <w:rPr>
      <w:b/>
      <w:sz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 w:line="240" w:lineRule="auto"/>
    </w:pPr>
    <w:rPr>
      <w:color w:val="auto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color w:val="auto"/>
      <w:sz w:val="20"/>
      <w:szCs w:val="20"/>
    </w:rPr>
  </w:style>
  <w:style w:type="paragraph" w:styleId="Signature">
    <w:name w:val="Signature"/>
    <w:basedOn w:val="Normal"/>
    <w:next w:val="Normal"/>
    <w:link w:val="SignatureCar"/>
    <w:uiPriority w:val="7"/>
    <w:unhideWhenUsed/>
    <w:qFormat/>
    <w:pPr>
      <w:spacing w:before="600" w:after="360"/>
      <w:contextualSpacing/>
    </w:pPr>
  </w:style>
  <w:style w:type="character" w:customStyle="1" w:styleId="SignatureCar">
    <w:name w:val="Signature Car"/>
    <w:basedOn w:val="Policepardfaut"/>
    <w:link w:val="Signature"/>
    <w:uiPriority w:val="7"/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itre">
    <w:name w:val="Title"/>
    <w:basedOn w:val="Normal"/>
    <w:next w:val="Normal"/>
    <w:link w:val="Titre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olor w:val="5A5A5A" w:themeColor="text1" w:themeTint="A5"/>
    </w:rPr>
  </w:style>
  <w:style w:type="paragraph" w:customStyle="1" w:styleId="Numrosdetlphone">
    <w:name w:val="Numéros de téléphone"/>
    <w:basedOn w:val="Normal"/>
    <w:uiPriority w:val="2"/>
    <w:qFormat/>
    <w:pPr>
      <w:spacing w:before="240" w:after="0"/>
      <w:contextualSpacing/>
    </w:pPr>
  </w:style>
  <w:style w:type="paragraph" w:styleId="Salutations">
    <w:name w:val="Salutation"/>
    <w:basedOn w:val="Normal"/>
    <w:next w:val="Normal"/>
    <w:link w:val="SalutationsCar"/>
    <w:uiPriority w:val="4"/>
    <w:qFormat/>
    <w:pPr>
      <w:spacing w:before="240" w:after="80"/>
    </w:pPr>
  </w:style>
  <w:style w:type="character" w:customStyle="1" w:styleId="SalutationsCar">
    <w:name w:val="Salutations Car"/>
    <w:basedOn w:val="Policepardfaut"/>
    <w:link w:val="Salutations"/>
    <w:uiPriority w:val="4"/>
  </w:style>
  <w:style w:type="paragraph" w:styleId="Listepuces">
    <w:name w:val="List Bullet"/>
    <w:basedOn w:val="Normal"/>
    <w:uiPriority w:val="6"/>
    <w:qFormat/>
    <w:pPr>
      <w:numPr>
        <w:numId w:val="12"/>
      </w:numPr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5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52E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2E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935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eintense">
    <w:name w:val="Intense Emphasis"/>
    <w:basedOn w:val="Policepardfaut"/>
    <w:uiPriority w:val="21"/>
    <w:semiHidden/>
    <w:unhideWhenUsed/>
    <w:rsid w:val="009352E7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9352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9352E7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rsid w:val="009352E7"/>
    <w:rPr>
      <w:b/>
      <w:bCs/>
      <w:caps w:val="0"/>
      <w:smallCaps/>
      <w:color w:val="365F91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9352E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352E7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01068\Downloads\tf1000212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C52E4754D24FA5B6172B2510F051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C7C703-E398-4ACF-855F-D66E4854EE7F}"/>
      </w:docPartPr>
      <w:docPartBody>
        <w:p w:rsidR="00780F94" w:rsidRDefault="00780F94">
          <w:pPr>
            <w:pStyle w:val="A9C52E4754D24FA5B6172B2510F051DA"/>
          </w:pPr>
          <w:r w:rsidRPr="00F53B7F">
            <w:rPr>
              <w:lang w:val="fr-CA" w:bidi="fr-FR"/>
            </w:rPr>
            <w:t>Votre nom</w:t>
          </w:r>
        </w:p>
      </w:docPartBody>
    </w:docPart>
    <w:docPart>
      <w:docPartPr>
        <w:name w:val="9EEBBCD66FBD43DFA3C0AC7C1A820A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9DCE55-6F79-440D-B32C-15D581F187A2}"/>
      </w:docPartPr>
      <w:docPartBody>
        <w:p w:rsidR="00780F94" w:rsidRDefault="00780F94">
          <w:pPr>
            <w:pStyle w:val="9EEBBCD66FBD43DFA3C0AC7C1A820AB0"/>
          </w:pPr>
          <w:r w:rsidRPr="00F53B7F">
            <w:rPr>
              <w:lang w:val="fr-CA" w:bidi="fr-FR"/>
            </w:rPr>
            <w:t>Téléphone</w:t>
          </w:r>
        </w:p>
      </w:docPartBody>
    </w:docPart>
    <w:docPart>
      <w:docPartPr>
        <w:name w:val="77BB86E5DAED4A6DBB32FFA835CF29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B670D2-53ED-4ED9-8806-94D3A4AF6169}"/>
      </w:docPartPr>
      <w:docPartBody>
        <w:p w:rsidR="00780F94" w:rsidRDefault="00780F94">
          <w:pPr>
            <w:pStyle w:val="77BB86E5DAED4A6DBB32FFA835CF29C7"/>
          </w:pPr>
          <w:r>
            <w:rPr>
              <w:lang w:val="fr-CA" w:bidi="fr-FR"/>
            </w:rPr>
            <w:t>Courriel</w:t>
          </w:r>
        </w:p>
      </w:docPartBody>
    </w:docPart>
    <w:docPart>
      <w:docPartPr>
        <w:name w:val="6B7426B4B8C647B2AEF6092D3F969F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9D29B8-DE77-4BA1-B309-C139E6DEE44A}"/>
      </w:docPartPr>
      <w:docPartBody>
        <w:p w:rsidR="00780F94" w:rsidRDefault="00780F94">
          <w:pPr>
            <w:pStyle w:val="6B7426B4B8C647B2AEF6092D3F969F89"/>
          </w:pPr>
          <w:r w:rsidRPr="00F53B7F">
            <w:rPr>
              <w:lang w:val="fr-CA" w:bidi="fr-FR"/>
            </w:rPr>
            <w:t>Nom du destinataire</w:t>
          </w:r>
        </w:p>
      </w:docPartBody>
    </w:docPart>
    <w:docPart>
      <w:docPartPr>
        <w:name w:val="DA7AE65821BE455A89B4A301D06E75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D4539D-1C6D-44C1-98EF-8761B2E9D2F7}"/>
      </w:docPartPr>
      <w:docPartBody>
        <w:p w:rsidR="00780F94" w:rsidRDefault="00780F94">
          <w:pPr>
            <w:pStyle w:val="DA7AE65821BE455A89B4A301D06E7502"/>
          </w:pPr>
          <w:r w:rsidRPr="00F53B7F">
            <w:rPr>
              <w:lang w:val="fr-CA" w:bidi="fr-FR"/>
            </w:rPr>
            <w:t>Madame</w:t>
          </w:r>
          <w:r>
            <w:rPr>
              <w:lang w:val="fr-CA" w:bidi="fr-FR"/>
            </w:rPr>
            <w:t xml:space="preserve">, </w:t>
          </w:r>
          <w:r w:rsidRPr="00F53B7F">
            <w:rPr>
              <w:lang w:val="fr-CA" w:bidi="fr-FR"/>
            </w:rPr>
            <w:t>Monsieur</w:t>
          </w:r>
          <w:r>
            <w:rPr>
              <w:lang w:val="fr-CA" w:bidi="fr-FR"/>
            </w:rPr>
            <w:t>,</w:t>
          </w:r>
        </w:p>
      </w:docPartBody>
    </w:docPart>
    <w:docPart>
      <w:docPartPr>
        <w:name w:val="A9248A39A9534124A76130BD005E37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740C04-778E-4C3E-A39B-8182C7898C6C}"/>
      </w:docPartPr>
      <w:docPartBody>
        <w:p w:rsidR="00780F94" w:rsidRDefault="00780F94">
          <w:pPr>
            <w:pStyle w:val="A9248A39A9534124A76130BD005E3723"/>
          </w:pPr>
          <w:r w:rsidRPr="00073BA1">
            <w:rPr>
              <w:rStyle w:val="lev"/>
              <w:lang w:val="fr-CA" w:bidi="fr-FR"/>
            </w:rPr>
            <w:t>numéro de téléphone</w:t>
          </w:r>
        </w:p>
      </w:docPartBody>
    </w:docPart>
    <w:docPart>
      <w:docPartPr>
        <w:name w:val="E9CE700ED8B84891B650A8EC6D6A5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4DEBB9-16F0-4C93-AB80-ED00F2503AFF}"/>
      </w:docPartPr>
      <w:docPartBody>
        <w:p w:rsidR="00780F94" w:rsidRDefault="00780F94">
          <w:pPr>
            <w:pStyle w:val="E9CE700ED8B84891B650A8EC6D6A53E9"/>
          </w:pPr>
          <w:r w:rsidRPr="00073BA1">
            <w:rPr>
              <w:lang w:val="fr-CA" w:bidi="fr-FR"/>
            </w:rPr>
            <w:t>ou par courriel à</w:t>
          </w:r>
        </w:p>
      </w:docPartBody>
    </w:docPart>
    <w:docPart>
      <w:docPartPr>
        <w:name w:val="CFF1D503447842D4981C3AE2118065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791E9-420E-48A5-84F2-B75E1BC8C7DF}"/>
      </w:docPartPr>
      <w:docPartBody>
        <w:p w:rsidR="00780F94" w:rsidRDefault="00780F94">
          <w:pPr>
            <w:pStyle w:val="CFF1D503447842D4981C3AE211806569"/>
          </w:pPr>
          <w:r w:rsidRPr="00F53B7F">
            <w:rPr>
              <w:rStyle w:val="lev"/>
              <w:lang w:val="fr-CA" w:bidi="fr-FR"/>
            </w:rPr>
            <w:t xml:space="preserve">adresse </w:t>
          </w:r>
          <w:r>
            <w:rPr>
              <w:rStyle w:val="lev"/>
              <w:lang w:val="fr-CA" w:bidi="fr-FR"/>
            </w:rPr>
            <w:t>de courriel</w:t>
          </w:r>
        </w:p>
      </w:docPartBody>
    </w:docPart>
    <w:docPart>
      <w:docPartPr>
        <w:name w:val="BEA64F52C19C4640B34FBCA4D55614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B12D78-93FB-4DA3-8A61-DAEB009BC7E8}"/>
      </w:docPartPr>
      <w:docPartBody>
        <w:p w:rsidR="00780F94" w:rsidRDefault="00780F94">
          <w:pPr>
            <w:pStyle w:val="BEA64F52C19C4640B34FBCA4D55614CA"/>
          </w:pPr>
          <w:r w:rsidRPr="00073BA1">
            <w:rPr>
              <w:lang w:val="fr-CA" w:bidi="fr-FR"/>
            </w:rPr>
            <w:t xml:space="preserve">Vous trouverez ci-joint mon CV que vous pourrez examiner. Dans l’attente de votre réponse, je vous prie d’agréer mes salutations </w:t>
          </w:r>
          <w:r w:rsidRPr="00073BA1">
            <w:rPr>
              <w:lang w:val="fr-CA" w:bidi="fr-FR"/>
            </w:rPr>
            <w:t>distinguées.</w:t>
          </w:r>
        </w:p>
      </w:docPartBody>
    </w:docPart>
    <w:docPart>
      <w:docPartPr>
        <w:name w:val="5F698E512DD5437D878DB65406901F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459795-C1E0-4CDB-9AEE-422C32582ACE}"/>
      </w:docPartPr>
      <w:docPartBody>
        <w:p w:rsidR="00780F94" w:rsidRDefault="00780F94">
          <w:pPr>
            <w:pStyle w:val="5F698E512DD5437D878DB65406901FC5"/>
          </w:pPr>
          <w:r w:rsidRPr="00F53B7F">
            <w:rPr>
              <w:lang w:val="fr-CA" w:bidi="fr-FR"/>
            </w:rPr>
            <w:t>Cordialement</w:t>
          </w:r>
        </w:p>
      </w:docPartBody>
    </w:docPart>
    <w:docPart>
      <w:docPartPr>
        <w:name w:val="E4CED6D1413C4DBFBE74579DF8547E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313B5-6578-44E1-8FF0-690CBCC2F79F}"/>
      </w:docPartPr>
      <w:docPartBody>
        <w:p w:rsidR="00780F94" w:rsidRDefault="00780F94">
          <w:pPr>
            <w:pStyle w:val="E4CED6D1413C4DBFBE74579DF8547EA7"/>
          </w:pPr>
          <w:r w:rsidRPr="00F53B7F">
            <w:rPr>
              <w:lang w:val="fr-CA" w:bidi="fr-FR"/>
            </w:rPr>
            <w:t>Votre nom</w:t>
          </w:r>
        </w:p>
      </w:docPartBody>
    </w:docPart>
    <w:docPart>
      <w:docPartPr>
        <w:name w:val="4EB830E699384A1490EAA974248230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72FB40-F5F8-4899-94BC-3DDA75592366}"/>
      </w:docPartPr>
      <w:docPartBody>
        <w:p w:rsidR="00780F94" w:rsidRDefault="00780F94">
          <w:pPr>
            <w:pStyle w:val="4EB830E699384A1490EAA97424823084"/>
          </w:pPr>
          <w:r w:rsidRPr="00F53B7F">
            <w:rPr>
              <w:lang w:val="fr-CA" w:bidi="fr-FR"/>
            </w:rPr>
            <w:t>Pièce jointe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94"/>
    <w:rsid w:val="007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C52E4754D24FA5B6172B2510F051DA">
    <w:name w:val="A9C52E4754D24FA5B6172B2510F051DA"/>
  </w:style>
  <w:style w:type="paragraph" w:customStyle="1" w:styleId="70B8AABA8B684E5990A3C7F10FE7B5F0">
    <w:name w:val="70B8AABA8B684E5990A3C7F10FE7B5F0"/>
  </w:style>
  <w:style w:type="paragraph" w:customStyle="1" w:styleId="DE34711769344EBF8BEE6F8211794168">
    <w:name w:val="DE34711769344EBF8BEE6F8211794168"/>
  </w:style>
  <w:style w:type="paragraph" w:customStyle="1" w:styleId="9EEBBCD66FBD43DFA3C0AC7C1A820AB0">
    <w:name w:val="9EEBBCD66FBD43DFA3C0AC7C1A820AB0"/>
  </w:style>
  <w:style w:type="paragraph" w:customStyle="1" w:styleId="77BB86E5DAED4A6DBB32FFA835CF29C7">
    <w:name w:val="77BB86E5DAED4A6DBB32FFA835CF29C7"/>
  </w:style>
  <w:style w:type="paragraph" w:customStyle="1" w:styleId="BC5859FCF00B4760B105C134FFFC3C18">
    <w:name w:val="BC5859FCF00B4760B105C134FFFC3C18"/>
  </w:style>
  <w:style w:type="paragraph" w:customStyle="1" w:styleId="6B7426B4B8C647B2AEF6092D3F969F89">
    <w:name w:val="6B7426B4B8C647B2AEF6092D3F969F89"/>
  </w:style>
  <w:style w:type="paragraph" w:customStyle="1" w:styleId="1B4EC462E2254604B80B3EE97C42A85D">
    <w:name w:val="1B4EC462E2254604B80B3EE97C42A85D"/>
  </w:style>
  <w:style w:type="paragraph" w:customStyle="1" w:styleId="9BB1DFB1DF8D46D0A43DE2E6BBF01EAA">
    <w:name w:val="9BB1DFB1DF8D46D0A43DE2E6BBF01EAA"/>
  </w:style>
  <w:style w:type="paragraph" w:customStyle="1" w:styleId="F5855E535CD043EAA694528C95A6F313">
    <w:name w:val="F5855E535CD043EAA694528C95A6F313"/>
  </w:style>
  <w:style w:type="paragraph" w:customStyle="1" w:styleId="EB49387E00554D2D9C7C3C00633F280B">
    <w:name w:val="EB49387E00554D2D9C7C3C00633F280B"/>
  </w:style>
  <w:style w:type="paragraph" w:customStyle="1" w:styleId="DA7AE65821BE455A89B4A301D06E7502">
    <w:name w:val="DA7AE65821BE455A89B4A301D06E7502"/>
  </w:style>
  <w:style w:type="paragraph" w:customStyle="1" w:styleId="78B6667F5971430B80C69F55201CFC20">
    <w:name w:val="78B6667F5971430B80C69F55201CFC20"/>
  </w:style>
  <w:style w:type="character" w:styleId="lev">
    <w:name w:val="Strong"/>
    <w:basedOn w:val="Policepardfaut"/>
    <w:uiPriority w:val="5"/>
    <w:qFormat/>
    <w:rPr>
      <w:b/>
      <w:bCs/>
    </w:rPr>
  </w:style>
  <w:style w:type="paragraph" w:customStyle="1" w:styleId="7D8EE860B7194D1C9FEA4ED204C971D8">
    <w:name w:val="7D8EE860B7194D1C9FEA4ED204C971D8"/>
  </w:style>
  <w:style w:type="paragraph" w:customStyle="1" w:styleId="91CB3E3155E3492F8DA2F9D904B38448">
    <w:name w:val="91CB3E3155E3492F8DA2F9D904B38448"/>
  </w:style>
  <w:style w:type="paragraph" w:customStyle="1" w:styleId="4290EDA8D3214ED7BEF5DE11ED75DB88">
    <w:name w:val="4290EDA8D3214ED7BEF5DE11ED75DB88"/>
  </w:style>
  <w:style w:type="paragraph" w:customStyle="1" w:styleId="9BE407F8226444B58A488D74E7C5F3D2">
    <w:name w:val="9BE407F8226444B58A488D74E7C5F3D2"/>
  </w:style>
  <w:style w:type="paragraph" w:customStyle="1" w:styleId="161B156DD6DA4607804ACBFE6917FA96">
    <w:name w:val="161B156DD6DA4607804ACBFE6917FA96"/>
  </w:style>
  <w:style w:type="paragraph" w:customStyle="1" w:styleId="AE04F3606EAA4B7A9F073A5EC12A68AC">
    <w:name w:val="AE04F3606EAA4B7A9F073A5EC12A68AC"/>
  </w:style>
  <w:style w:type="paragraph" w:customStyle="1" w:styleId="A75313CCA34542A28CDDB114CFCE8BE7">
    <w:name w:val="A75313CCA34542A28CDDB114CFCE8BE7"/>
  </w:style>
  <w:style w:type="paragraph" w:customStyle="1" w:styleId="98BC0765B6114A828E58F90E2DA1A875">
    <w:name w:val="98BC0765B6114A828E58F90E2DA1A875"/>
  </w:style>
  <w:style w:type="paragraph" w:customStyle="1" w:styleId="151EFAB4DED04A54B19A8404855032F8">
    <w:name w:val="151EFAB4DED04A54B19A8404855032F8"/>
  </w:style>
  <w:style w:type="paragraph" w:customStyle="1" w:styleId="ABB671A13D18421987F2FA6EAA961284">
    <w:name w:val="ABB671A13D18421987F2FA6EAA961284"/>
  </w:style>
  <w:style w:type="paragraph" w:customStyle="1" w:styleId="A9248A39A9534124A76130BD005E3723">
    <w:name w:val="A9248A39A9534124A76130BD005E3723"/>
  </w:style>
  <w:style w:type="paragraph" w:customStyle="1" w:styleId="E9CE700ED8B84891B650A8EC6D6A53E9">
    <w:name w:val="E9CE700ED8B84891B650A8EC6D6A53E9"/>
  </w:style>
  <w:style w:type="paragraph" w:customStyle="1" w:styleId="CFF1D503447842D4981C3AE211806569">
    <w:name w:val="CFF1D503447842D4981C3AE211806569"/>
  </w:style>
  <w:style w:type="paragraph" w:customStyle="1" w:styleId="BEA64F52C19C4640B34FBCA4D55614CA">
    <w:name w:val="BEA64F52C19C4640B34FBCA4D55614CA"/>
  </w:style>
  <w:style w:type="paragraph" w:customStyle="1" w:styleId="5F698E512DD5437D878DB65406901FC5">
    <w:name w:val="5F698E512DD5437D878DB65406901FC5"/>
  </w:style>
  <w:style w:type="paragraph" w:customStyle="1" w:styleId="E4CED6D1413C4DBFBE74579DF8547EA7">
    <w:name w:val="E4CED6D1413C4DBFBE74579DF8547EA7"/>
  </w:style>
  <w:style w:type="paragraph" w:customStyle="1" w:styleId="4EB830E699384A1490EAA97424823084">
    <w:name w:val="4EB830E699384A1490EAA97424823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0677789914</CompanyPhone>
  <CompanyFax/>
  <CompanyEmail>Ainformatique@hotmail.fr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tf10002127.dotx</Template>
  <TotalTime>18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LAIDAOUI Mohamed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Administrateur</dc:creator>
  <cp:keywords>LAFARGE Oliver</cp:keywords>
  <cp:lastModifiedBy>Administrateur</cp:lastModifiedBy>
  <cp:revision>3</cp:revision>
  <dcterms:created xsi:type="dcterms:W3CDTF">2022-06-03T09:07:00Z</dcterms:created>
  <dcterms:modified xsi:type="dcterms:W3CDTF">2022-06-03T09:26:00Z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